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F06DD2" w:rsidP="00141A4C">
      <w:pPr>
        <w:pStyle w:val="Title"/>
      </w:pPr>
      <w:r>
        <w:t>KARSHIL SHETH</w:t>
      </w:r>
    </w:p>
    <w:p w:rsidR="00141A4C" w:rsidRDefault="00F06DD2" w:rsidP="00141A4C">
      <w:r>
        <w:t>D-501 Kasturi 2, Ahmedabad</w:t>
      </w:r>
      <w:r w:rsidR="00926D09">
        <w:t>-15</w:t>
      </w:r>
      <w:r>
        <w:t>, India</w:t>
      </w:r>
      <w:r w:rsidR="00141A4C">
        <w:t> | </w:t>
      </w:r>
      <w:r w:rsidR="00926D09">
        <w:t>+919428431023</w:t>
      </w:r>
      <w:r w:rsidR="00141A4C">
        <w:t> | </w:t>
      </w:r>
      <w:r w:rsidR="00926D09">
        <w:t>karshilsheth@gmail.com</w:t>
      </w:r>
    </w:p>
    <w:p w:rsidR="006270A9" w:rsidRDefault="00255965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F92DBDBD6E64F2BB1C505DB3B5A689D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926D09" w:rsidP="00926D09">
      <w:r>
        <w:t xml:space="preserve">Seeking a prominent position in your organization where I can </w:t>
      </w:r>
      <w:r w:rsidR="0047004A">
        <w:t xml:space="preserve">enhance, </w:t>
      </w:r>
      <w:r>
        <w:t xml:space="preserve">utilize my skills &amp; abilities for </w:t>
      </w:r>
      <w:r w:rsidR="0047004A">
        <w:t>t</w:t>
      </w:r>
      <w:r>
        <w:t xml:space="preserve">he overall development of organization. </w:t>
      </w:r>
      <w:r>
        <w:t xml:space="preserve">I am very much interested in machine learning </w:t>
      </w:r>
      <w:r>
        <w:t xml:space="preserve">&amp; </w:t>
      </w:r>
      <w:r>
        <w:t>data science</w:t>
      </w:r>
      <w:r>
        <w:t xml:space="preserve">.  My motto is to “Learn &amp; Grow </w:t>
      </w:r>
      <w:proofErr w:type="gramStart"/>
      <w:r w:rsidR="0047004A">
        <w:t>“  where</w:t>
      </w:r>
      <w:proofErr w:type="gramEnd"/>
      <w:r>
        <w:t xml:space="preserve"> each day </w:t>
      </w:r>
      <w:r w:rsidR="00BF4622">
        <w:t>will</w:t>
      </w:r>
      <w:r>
        <w:t xml:space="preserve"> be creative </w:t>
      </w:r>
      <w:r w:rsidR="00BF4622">
        <w:t xml:space="preserve">&amp; </w:t>
      </w:r>
      <w:r>
        <w:t>innovative, where I can be perfectionist.</w:t>
      </w:r>
    </w:p>
    <w:p w:rsidR="00074FE7" w:rsidRDefault="00074FE7" w:rsidP="00074FE7">
      <w:pPr>
        <w:pStyle w:val="Heading1"/>
      </w:pPr>
      <w:sdt>
        <w:sdtPr>
          <w:alias w:val="Experience:"/>
          <w:tag w:val="Experience:"/>
          <w:id w:val="171684534"/>
          <w:placeholder>
            <w:docPart w:val="716B2C6DAEDE4094A0EE0EF305251B34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:rsidR="00074FE7" w:rsidRDefault="00074FE7" w:rsidP="00074FE7">
      <w:pPr>
        <w:pStyle w:val="Heading2"/>
      </w:pPr>
      <w:r>
        <w:t>FRONTEND-DEVELOPER INTERN | SILVERWING TECHNOLOGIES PVT LTD | August, 2017</w:t>
      </w:r>
    </w:p>
    <w:p w:rsidR="00074FE7" w:rsidRPr="00BE22B3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</w:rPr>
      </w:pPr>
      <w:r w:rsidRPr="00BE22B3">
        <w:rPr>
          <w:rFonts w:ascii="Calibri" w:hAnsi="Calibri" w:cs="Calibri"/>
          <w:color w:val="000000" w:themeColor="text1"/>
        </w:rPr>
        <w:t>Implemented a Web page using Html, CSS and JavaScript.</w:t>
      </w:r>
    </w:p>
    <w:p w:rsidR="00074FE7" w:rsidRPr="00BE22B3" w:rsidRDefault="00074FE7" w:rsidP="00F0228B">
      <w:pPr>
        <w:pStyle w:val="Achievement"/>
      </w:pPr>
      <w:r w:rsidRPr="00BE22B3">
        <w:t xml:space="preserve">Learned how to integrate different themes into your page. </w:t>
      </w:r>
    </w:p>
    <w:p w:rsidR="00074FE7" w:rsidRPr="00BE22B3" w:rsidRDefault="00074FE7" w:rsidP="00F0228B">
      <w:pPr>
        <w:pStyle w:val="Achievement"/>
      </w:pPr>
      <w:r w:rsidRPr="00BE22B3">
        <w:t>Got to know more about Bootstrap and its usage in building websites easily.</w:t>
      </w:r>
    </w:p>
    <w:p w:rsidR="00074FE7" w:rsidRDefault="00074FE7" w:rsidP="00F0228B">
      <w:pPr>
        <w:pStyle w:val="Achievement"/>
        <w:numPr>
          <w:ilvl w:val="0"/>
          <w:numId w:val="0"/>
        </w:numPr>
        <w:ind w:left="252"/>
      </w:pPr>
    </w:p>
    <w:p w:rsidR="00074FE7" w:rsidRDefault="00074FE7" w:rsidP="00074FE7">
      <w:pPr>
        <w:pStyle w:val="Heading2"/>
      </w:pPr>
      <w:r>
        <w:t>UI/</w:t>
      </w:r>
      <w:proofErr w:type="gramStart"/>
      <w:r>
        <w:t>UX  DESIGNER</w:t>
      </w:r>
      <w:proofErr w:type="gramEnd"/>
      <w:r>
        <w:t xml:space="preserve"> INTERN | RApidOPS | JUNE-JULY, 2018</w:t>
      </w:r>
    </w:p>
    <w:p w:rsidR="00074FE7" w:rsidRPr="00BE22B3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</w:rPr>
      </w:pPr>
      <w:r w:rsidRPr="00BE22B3">
        <w:rPr>
          <w:rFonts w:ascii="Calibri" w:hAnsi="Calibri" w:cs="Calibri"/>
          <w:color w:val="000000" w:themeColor="text1"/>
        </w:rPr>
        <w:t xml:space="preserve">Learned the work flow in industry about website making. </w:t>
      </w:r>
    </w:p>
    <w:p w:rsidR="00074FE7" w:rsidRPr="00BE22B3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</w:rPr>
      </w:pPr>
      <w:proofErr w:type="gramStart"/>
      <w:r w:rsidRPr="00BE22B3">
        <w:rPr>
          <w:rFonts w:ascii="Calibri" w:hAnsi="Calibri" w:cs="Calibri"/>
          <w:color w:val="000000" w:themeColor="text1"/>
        </w:rPr>
        <w:t>Created  Web</w:t>
      </w:r>
      <w:proofErr w:type="gramEnd"/>
      <w:r w:rsidRPr="00BE22B3">
        <w:rPr>
          <w:rFonts w:ascii="Calibri" w:hAnsi="Calibri" w:cs="Calibri"/>
          <w:color w:val="000000" w:themeColor="text1"/>
        </w:rPr>
        <w:t xml:space="preserve"> layouts of e-commerce using Photoshop.</w:t>
      </w:r>
    </w:p>
    <w:p w:rsidR="00074FE7" w:rsidRPr="00074FE7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</w:pPr>
      <w:r w:rsidRPr="00074FE7">
        <w:rPr>
          <w:rFonts w:ascii="Calibri" w:hAnsi="Calibri" w:cs="Calibri"/>
          <w:color w:val="000000" w:themeColor="text1"/>
        </w:rPr>
        <w:t>Made A web Page using Html and Css.</w:t>
      </w:r>
    </w:p>
    <w:p w:rsidR="00074FE7" w:rsidRDefault="00074FE7" w:rsidP="00074FE7">
      <w:pPr>
        <w:spacing w:after="0"/>
        <w:ind w:left="252"/>
      </w:pPr>
    </w:p>
    <w:p w:rsidR="00074FE7" w:rsidRDefault="00074FE7" w:rsidP="00074FE7">
      <w:pPr>
        <w:pStyle w:val="Heading2"/>
      </w:pPr>
      <w:r>
        <w:t>Backend-Developer INTERN | OPTIMUS DM| December-january, 2018-19</w:t>
      </w:r>
    </w:p>
    <w:p w:rsidR="00074FE7" w:rsidRPr="00BE22B3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</w:rPr>
      </w:pPr>
      <w:r w:rsidRPr="00BE22B3">
        <w:rPr>
          <w:rFonts w:ascii="Calibri" w:hAnsi="Calibri" w:cs="Calibri"/>
          <w:color w:val="000000" w:themeColor="text1"/>
        </w:rPr>
        <w:t>Created the website for Digital Marketing workshop to be organized.</w:t>
      </w:r>
    </w:p>
    <w:p w:rsidR="00074FE7" w:rsidRPr="00BE22B3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</w:rPr>
      </w:pPr>
      <w:r w:rsidRPr="00BE22B3">
        <w:rPr>
          <w:rFonts w:ascii="Calibri" w:hAnsi="Calibri" w:cs="Calibri"/>
          <w:color w:val="000000" w:themeColor="text1"/>
        </w:rPr>
        <w:t>Integrated the Front-end theme and Backend done In Php.</w:t>
      </w:r>
    </w:p>
    <w:p w:rsidR="00074FE7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</w:rPr>
      </w:pPr>
      <w:r w:rsidRPr="00BE22B3">
        <w:rPr>
          <w:rFonts w:ascii="Calibri" w:hAnsi="Calibri" w:cs="Calibri"/>
          <w:color w:val="000000" w:themeColor="text1"/>
        </w:rPr>
        <w:t>Main thing to learn here was working in every process of the project independently.</w:t>
      </w:r>
    </w:p>
    <w:p w:rsidR="00074FE7" w:rsidRDefault="00074FE7" w:rsidP="00074FE7">
      <w:pPr>
        <w:spacing w:after="0"/>
        <w:ind w:left="252"/>
        <w:rPr>
          <w:rFonts w:ascii="Calibri" w:hAnsi="Calibri" w:cs="Calibri"/>
          <w:color w:val="000000" w:themeColor="text1"/>
        </w:rPr>
      </w:pPr>
    </w:p>
    <w:p w:rsidR="00074FE7" w:rsidRDefault="00074FE7" w:rsidP="00074FE7">
      <w:pPr>
        <w:pStyle w:val="Heading2"/>
      </w:pPr>
      <w:r>
        <w:t>Campus ambassador | GeeksForgeeks| August-July, 2018-19</w:t>
      </w:r>
    </w:p>
    <w:p w:rsidR="00074FE7" w:rsidRPr="001B5424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  <w:sz w:val="20"/>
          <w:szCs w:val="20"/>
        </w:rPr>
      </w:pPr>
      <w:r w:rsidRPr="001B5424">
        <w:rPr>
          <w:rFonts w:ascii="Calibri" w:hAnsi="Calibri" w:cs="Calibri"/>
          <w:color w:val="000000" w:themeColor="text1"/>
        </w:rPr>
        <w:t>Promoted to Lead Campus Ambassador in our College.</w:t>
      </w:r>
    </w:p>
    <w:p w:rsidR="00074FE7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  <w:sz w:val="20"/>
          <w:szCs w:val="20"/>
        </w:rPr>
      </w:pPr>
      <w:r w:rsidRPr="001B5424">
        <w:rPr>
          <w:rFonts w:ascii="Calibri" w:hAnsi="Calibri" w:cs="Calibri"/>
          <w:color w:val="000000" w:themeColor="text1"/>
          <w:sz w:val="20"/>
          <w:szCs w:val="20"/>
        </w:rPr>
        <w:t xml:space="preserve">Organized Contest in college like coding competitions and website making </w:t>
      </w:r>
    </w:p>
    <w:p w:rsidR="00074FE7" w:rsidRPr="001B5424" w:rsidRDefault="00074FE7" w:rsidP="00074FE7">
      <w:pPr>
        <w:spacing w:after="0"/>
        <w:ind w:left="252"/>
        <w:rPr>
          <w:rFonts w:ascii="Calibri" w:hAnsi="Calibri" w:cs="Calibri"/>
          <w:color w:val="000000" w:themeColor="text1"/>
          <w:sz w:val="20"/>
          <w:szCs w:val="20"/>
        </w:rPr>
      </w:pPr>
    </w:p>
    <w:p w:rsidR="00074FE7" w:rsidRDefault="00074FE7" w:rsidP="00074FE7">
      <w:pPr>
        <w:pStyle w:val="Heading2"/>
      </w:pPr>
      <w:r>
        <w:t>Digital Promoter Intern | Infinite Vibes | September, 2018-19</w:t>
      </w:r>
    </w:p>
    <w:p w:rsidR="00074FE7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I was part of this event and media marketing company for the event of Bollywood Nights.</w:t>
      </w:r>
    </w:p>
    <w:p w:rsidR="00074FE7" w:rsidRPr="001B5424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Volunteered the Garba event and show cast the various skills of managing, event handling, communication with people and giving guidance to the task performed by decorators.</w:t>
      </w:r>
    </w:p>
    <w:p w:rsidR="00074FE7" w:rsidRDefault="00074FE7" w:rsidP="00074FE7">
      <w:pPr>
        <w:spacing w:after="0"/>
        <w:rPr>
          <w:rFonts w:ascii="Calibri" w:hAnsi="Calibri" w:cs="Calibri"/>
          <w:color w:val="000000" w:themeColor="text1"/>
        </w:rPr>
      </w:pPr>
    </w:p>
    <w:p w:rsidR="00074FE7" w:rsidRDefault="00074FE7" w:rsidP="00074FE7">
      <w:pPr>
        <w:pStyle w:val="Heading2"/>
      </w:pPr>
      <w:r>
        <w:t>JAVA Intern | Kody Technolab PVT. LTD. | June-JULY, 2019</w:t>
      </w:r>
    </w:p>
    <w:p w:rsidR="00074FE7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I learned java fundamentals as well as working on project of web</w:t>
      </w:r>
      <w:r>
        <w:rPr>
          <w:rFonts w:ascii="Calibri" w:hAnsi="Calibri" w:cs="Calibri"/>
          <w:color w:val="000000" w:themeColor="text1"/>
          <w:sz w:val="20"/>
          <w:szCs w:val="20"/>
        </w:rPr>
        <w:t>-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rtc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:rsidR="00074FE7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Preparing documentation on web-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rtc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and tried to implement in web-app.</w:t>
      </w:r>
    </w:p>
    <w:p w:rsidR="00074FE7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Didn’t get success because of server issue but implemented in android using firebase to login with.</w:t>
      </w:r>
    </w:p>
    <w:p w:rsidR="00074FE7" w:rsidRPr="001B5424" w:rsidRDefault="00074FE7" w:rsidP="00074FE7">
      <w:pPr>
        <w:numPr>
          <w:ilvl w:val="0"/>
          <w:numId w:val="24"/>
        </w:numPr>
        <w:tabs>
          <w:tab w:val="clear" w:pos="720"/>
        </w:tabs>
        <w:spacing w:after="0"/>
        <w:ind w:left="252" w:hanging="180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>
        <w:rPr>
          <w:rFonts w:ascii="Calibri" w:hAnsi="Calibri" w:cs="Calibri"/>
          <w:color w:val="000000" w:themeColor="text1"/>
          <w:sz w:val="20"/>
          <w:szCs w:val="20"/>
        </w:rPr>
        <w:t>Also</w:t>
      </w:r>
      <w:proofErr w:type="gramEnd"/>
      <w:r>
        <w:rPr>
          <w:rFonts w:ascii="Calibri" w:hAnsi="Calibri" w:cs="Calibri"/>
          <w:color w:val="000000" w:themeColor="text1"/>
          <w:sz w:val="20"/>
          <w:szCs w:val="20"/>
        </w:rPr>
        <w:t xml:space="preserve"> we can add features like </w:t>
      </w:r>
      <w:r>
        <w:rPr>
          <w:rFonts w:ascii="Calibri" w:hAnsi="Calibri" w:cs="Calibri"/>
          <w:color w:val="000000" w:themeColor="text1"/>
          <w:sz w:val="20"/>
          <w:szCs w:val="20"/>
        </w:rPr>
        <w:t>subscribe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option where user can audio call, video call unlimited, can put their live video in groups, live chats, filters and emojis can be added.</w:t>
      </w:r>
    </w:p>
    <w:p w:rsidR="00074FE7" w:rsidRDefault="00074FE7" w:rsidP="00074FE7">
      <w:pPr>
        <w:spacing w:after="0"/>
        <w:rPr>
          <w:rFonts w:ascii="Calibri" w:hAnsi="Calibri" w:cs="Calibri"/>
          <w:color w:val="000000" w:themeColor="text1"/>
        </w:rPr>
      </w:pPr>
    </w:p>
    <w:p w:rsidR="00E5365A" w:rsidRDefault="00E5365A" w:rsidP="00074FE7">
      <w:pPr>
        <w:spacing w:after="0"/>
        <w:rPr>
          <w:rFonts w:ascii="Calibri" w:hAnsi="Calibri" w:cs="Calibri"/>
          <w:color w:val="000000" w:themeColor="text1"/>
        </w:rPr>
      </w:pPr>
    </w:p>
    <w:p w:rsidR="00E5365A" w:rsidRPr="00BE22B3" w:rsidRDefault="00E5365A" w:rsidP="00074FE7">
      <w:pPr>
        <w:spacing w:after="0"/>
        <w:rPr>
          <w:rFonts w:ascii="Calibri" w:hAnsi="Calibri" w:cs="Calibri"/>
          <w:color w:val="000000" w:themeColor="text1"/>
        </w:rPr>
      </w:pPr>
      <w:bookmarkStart w:id="0" w:name="_GoBack"/>
      <w:bookmarkEnd w:id="0"/>
    </w:p>
    <w:sdt>
      <w:sdtPr>
        <w:alias w:val="Education:"/>
        <w:tag w:val="Education:"/>
        <w:id w:val="807127995"/>
        <w:placeholder>
          <w:docPart w:val="46EE181C2CFC4375869EBACF813C664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BF4622">
      <w:pPr>
        <w:pStyle w:val="Heading2"/>
      </w:pPr>
      <w:r>
        <w:t>X</w:t>
      </w:r>
      <w:r w:rsidR="009D5933">
        <w:t> | </w:t>
      </w:r>
      <w:r>
        <w:t>2014</w:t>
      </w:r>
      <w:r w:rsidR="009D5933">
        <w:t> | </w:t>
      </w:r>
      <w:r>
        <w:t>M.k. Secondary &amp; Higher Secondary School</w:t>
      </w:r>
    </w:p>
    <w:p w:rsidR="006270A9" w:rsidRDefault="00FF6D0B" w:rsidP="001B29CF">
      <w:pPr>
        <w:pStyle w:val="ListBullet"/>
      </w:pPr>
      <w:r>
        <w:t>Secured 86% in Boards.</w:t>
      </w:r>
    </w:p>
    <w:p w:rsidR="006270A9" w:rsidRDefault="00FF6D0B">
      <w:pPr>
        <w:pStyle w:val="Heading2"/>
        <w:rPr>
          <w:color w:val="auto"/>
        </w:rPr>
      </w:pPr>
      <w:r>
        <w:t>XII</w:t>
      </w:r>
      <w:r w:rsidR="009D5933">
        <w:t> | </w:t>
      </w:r>
      <w:r>
        <w:t>2016</w:t>
      </w:r>
      <w:r w:rsidR="009D5933">
        <w:t> | </w:t>
      </w:r>
      <w:r w:rsidRPr="00FF6D0B">
        <w:rPr>
          <w:color w:val="auto"/>
        </w:rPr>
        <w:t>M.K. SECONDARY &amp; HIGHER SECONDARY SCHOOL</w:t>
      </w:r>
    </w:p>
    <w:p w:rsidR="006270A9" w:rsidRDefault="00FF6D0B">
      <w:pPr>
        <w:pStyle w:val="ListBullet"/>
      </w:pPr>
      <w:r>
        <w:t>Secured 78% in 12</w:t>
      </w:r>
      <w:r w:rsidRPr="00FF6D0B">
        <w:rPr>
          <w:vertAlign w:val="superscript"/>
        </w:rPr>
        <w:t>th</w:t>
      </w:r>
      <w:r>
        <w:t xml:space="preserve"> Science.</w:t>
      </w:r>
    </w:p>
    <w:p w:rsidR="00FF6D0B" w:rsidRDefault="00FF6D0B" w:rsidP="00FF6D0B">
      <w:pPr>
        <w:pStyle w:val="Heading2"/>
        <w:rPr>
          <w:color w:val="auto"/>
        </w:rPr>
      </w:pPr>
      <w:proofErr w:type="gramStart"/>
      <w:r>
        <w:t>B.tech</w:t>
      </w:r>
      <w:proofErr w:type="gramEnd"/>
      <w:r>
        <w:t xml:space="preserve"> </w:t>
      </w:r>
      <w:r>
        <w:t>| 20</w:t>
      </w:r>
      <w:r>
        <w:t>20</w:t>
      </w:r>
      <w:r>
        <w:t> | </w:t>
      </w:r>
      <w:r>
        <w:rPr>
          <w:color w:val="auto"/>
        </w:rPr>
        <w:t>Indus University</w:t>
      </w:r>
    </w:p>
    <w:p w:rsidR="00FF6D0B" w:rsidRDefault="00FF6D0B" w:rsidP="00FF6D0B">
      <w:pPr>
        <w:pStyle w:val="ListBullet"/>
      </w:pPr>
      <w:r>
        <w:t>Pursuing Computer Science Engineering with 9.3 CGPA [till 7</w:t>
      </w:r>
      <w:r w:rsidRPr="00FF6D0B">
        <w:rPr>
          <w:vertAlign w:val="superscript"/>
        </w:rPr>
        <w:t>th</w:t>
      </w:r>
      <w:r>
        <w:t xml:space="preserve"> Semester]</w:t>
      </w:r>
    </w:p>
    <w:p w:rsidR="006270A9" w:rsidRDefault="00FF6D0B">
      <w:pPr>
        <w:pStyle w:val="Heading1"/>
      </w:pPr>
      <w:r>
        <w:t>Technologies</w:t>
      </w:r>
    </w:p>
    <w:p w:rsidR="006270A9" w:rsidRDefault="00FF6D0B" w:rsidP="007C57EB">
      <w:pPr>
        <w:pStyle w:val="Heading2"/>
      </w:pPr>
      <w:r>
        <w:t xml:space="preserve">C | </w:t>
      </w:r>
      <w:r>
        <w:t>C++</w:t>
      </w:r>
      <w:r>
        <w:t xml:space="preserve"> | Java | Android | SQL | </w:t>
      </w:r>
      <w:r w:rsidR="007C57EB">
        <w:t>PHP | HTML5 | CSS3 | JAvascript | HADOOP | PYTHON</w:t>
      </w:r>
    </w:p>
    <w:p w:rsidR="007C57EB" w:rsidRDefault="007C57EB">
      <w:pPr>
        <w:pStyle w:val="Heading1"/>
      </w:pPr>
      <w:r>
        <w:t>IDE &amp; SOFTWARES &amp; OS</w:t>
      </w:r>
    </w:p>
    <w:p w:rsidR="007C57EB" w:rsidRDefault="007C57EB" w:rsidP="007C57EB">
      <w:pPr>
        <w:pStyle w:val="Heading2"/>
      </w:pPr>
      <w:r>
        <w:t>Atom</w:t>
      </w:r>
      <w:r>
        <w:t xml:space="preserve"> | </w:t>
      </w:r>
      <w:r>
        <w:t xml:space="preserve">Eclipse Oxygen </w:t>
      </w:r>
      <w:r>
        <w:t>|</w:t>
      </w:r>
      <w:r>
        <w:t xml:space="preserve"> Android studio</w:t>
      </w:r>
      <w:r>
        <w:t xml:space="preserve">| </w:t>
      </w:r>
      <w:r>
        <w:t xml:space="preserve">PYCHARM </w:t>
      </w:r>
      <w:r>
        <w:t xml:space="preserve">| </w:t>
      </w:r>
      <w:r>
        <w:t>MYSQL</w:t>
      </w:r>
      <w:r>
        <w:t xml:space="preserve"> | </w:t>
      </w:r>
      <w:r>
        <w:t>Sublime</w:t>
      </w:r>
      <w:r>
        <w:t>|</w:t>
      </w:r>
      <w:r>
        <w:t xml:space="preserve"> Postman </w:t>
      </w:r>
      <w:r>
        <w:t xml:space="preserve">| </w:t>
      </w:r>
      <w:r>
        <w:t>Bitrix</w:t>
      </w:r>
      <w:r>
        <w:t xml:space="preserve"> | </w:t>
      </w:r>
      <w:r>
        <w:t xml:space="preserve">Photoshop </w:t>
      </w:r>
      <w:r>
        <w:t xml:space="preserve">| </w:t>
      </w:r>
      <w:r>
        <w:t xml:space="preserve">Dream WEaver </w:t>
      </w:r>
      <w:r>
        <w:t>|</w:t>
      </w:r>
      <w:r>
        <w:t xml:space="preserve"> BRACKETS | WINDOWS | LINUX | UBUNTU | CLOUDERA | VMWARE | NETBEANS </w:t>
      </w:r>
    </w:p>
    <w:p w:rsidR="007C57EB" w:rsidRDefault="007C57EB" w:rsidP="007C57EB">
      <w:pPr>
        <w:pStyle w:val="Heading1"/>
      </w:pPr>
      <w:r>
        <w:t>Servers</w:t>
      </w:r>
    </w:p>
    <w:p w:rsidR="007C57EB" w:rsidRDefault="007C57EB" w:rsidP="007C57EB">
      <w:pPr>
        <w:pStyle w:val="Heading2"/>
      </w:pPr>
      <w:r>
        <w:t>XAMPP</w:t>
      </w:r>
      <w:r>
        <w:t xml:space="preserve"> |</w:t>
      </w:r>
      <w:r>
        <w:t xml:space="preserve"> WAMP</w:t>
      </w:r>
      <w:r w:rsidR="00074FE7">
        <w:t xml:space="preserve">server </w:t>
      </w:r>
      <w:r>
        <w:t xml:space="preserve">| </w:t>
      </w:r>
      <w:r>
        <w:t xml:space="preserve">DERBY </w:t>
      </w:r>
      <w:r>
        <w:t xml:space="preserve">| </w:t>
      </w:r>
      <w:r>
        <w:t>HTTRACK</w:t>
      </w:r>
      <w:r>
        <w:t xml:space="preserve"> |</w:t>
      </w:r>
      <w:r>
        <w:t xml:space="preserve"> FILEZILLA </w:t>
      </w:r>
      <w:r>
        <w:t xml:space="preserve">| </w:t>
      </w:r>
      <w:r>
        <w:t>APACHE TOMCAT</w:t>
      </w:r>
      <w:r>
        <w:t xml:space="preserve"> </w:t>
      </w:r>
    </w:p>
    <w:p w:rsidR="00074FE7" w:rsidRDefault="00074FE7" w:rsidP="00074FE7"/>
    <w:p w:rsidR="00074FE7" w:rsidRDefault="00074FE7" w:rsidP="00074FE7">
      <w:pPr>
        <w:pStyle w:val="Heading1"/>
      </w:pPr>
      <w:r>
        <w:t>AWARDS-CERTIFICATIONS</w:t>
      </w:r>
    </w:p>
    <w:p w:rsidR="00E84F0D" w:rsidRDefault="00F0228B" w:rsidP="00F0228B">
      <w:pPr>
        <w:pStyle w:val="Achievement"/>
        <w:spacing w:line="276" w:lineRule="auto"/>
      </w:pPr>
      <w:r>
        <w:t xml:space="preserve">  </w:t>
      </w:r>
      <w:r w:rsidR="00E84F0D">
        <w:t>Cs Dojo (2018): Gathered around 250 registrations and made questions for the competition on Hacker Rank.</w:t>
      </w:r>
    </w:p>
    <w:p w:rsidR="00E84F0D" w:rsidRDefault="00F0228B" w:rsidP="00F0228B">
      <w:pPr>
        <w:pStyle w:val="Achievement"/>
        <w:spacing w:line="276" w:lineRule="auto"/>
      </w:pPr>
      <w:r>
        <w:t xml:space="preserve">  </w:t>
      </w:r>
      <w:r w:rsidR="00E84F0D">
        <w:t>Oracle Certified Java Programmer [SE 6]: Scored 98% in OCJP which was taken By Oracle for the Core Java.</w:t>
      </w:r>
    </w:p>
    <w:p w:rsidR="00E84F0D" w:rsidRDefault="00F0228B" w:rsidP="00F0228B">
      <w:pPr>
        <w:pStyle w:val="Achievement"/>
        <w:spacing w:line="276" w:lineRule="auto"/>
      </w:pPr>
      <w:r>
        <w:t xml:space="preserve">  </w:t>
      </w:r>
      <w:r w:rsidR="00E84F0D">
        <w:t>C-</w:t>
      </w:r>
      <w:r w:rsidR="00E84F0D" w:rsidRPr="00C32362">
        <w:t>D</w:t>
      </w:r>
      <w:r w:rsidR="00E84F0D">
        <w:t xml:space="preserve">AC Certified C </w:t>
      </w:r>
      <w:proofErr w:type="gramStart"/>
      <w:r w:rsidR="00E84F0D">
        <w:t>Programming :</w:t>
      </w:r>
      <w:proofErr w:type="gramEnd"/>
      <w:r w:rsidR="00E84F0D">
        <w:t xml:space="preserve">  Got A+ grade which was taken by Government of India.</w:t>
      </w:r>
    </w:p>
    <w:p w:rsidR="00E84F0D" w:rsidRDefault="00E84F0D" w:rsidP="00F0228B">
      <w:pPr>
        <w:pStyle w:val="Achievement"/>
        <w:spacing w:line="276" w:lineRule="auto"/>
      </w:pPr>
      <w:r>
        <w:t xml:space="preserve">  </w:t>
      </w:r>
      <w:r w:rsidRPr="00AE7E88">
        <w:t>C++ Training Certificate [ IIT Bombay</w:t>
      </w:r>
      <w:proofErr w:type="gramStart"/>
      <w:r w:rsidRPr="00AE7E88">
        <w:t>] :</w:t>
      </w:r>
      <w:proofErr w:type="gramEnd"/>
      <w:r w:rsidRPr="00AE7E88">
        <w:t xml:space="preserve"> This was an online test conducted by IIT for the C++ exam under Supervision of the Professor.</w:t>
      </w:r>
    </w:p>
    <w:p w:rsidR="00E84F0D" w:rsidRDefault="00E84F0D" w:rsidP="00F0228B">
      <w:pPr>
        <w:pStyle w:val="Achievement"/>
        <w:spacing w:line="276" w:lineRule="auto"/>
      </w:pPr>
      <w:r>
        <w:t xml:space="preserve">  </w:t>
      </w:r>
      <w:r w:rsidRPr="00AE7E88">
        <w:t>C Training Certificate [ IIT Bombay</w:t>
      </w:r>
      <w:proofErr w:type="gramStart"/>
      <w:r w:rsidRPr="00AE7E88">
        <w:t>] :</w:t>
      </w:r>
      <w:proofErr w:type="gramEnd"/>
      <w:r w:rsidRPr="00AE7E88">
        <w:t xml:space="preserve"> This was an online test conducted by IIT for the C exam under Supervision of the Professor.</w:t>
      </w:r>
    </w:p>
    <w:p w:rsidR="00E84F0D" w:rsidRDefault="00E84F0D" w:rsidP="00F0228B">
      <w:pPr>
        <w:pStyle w:val="Achievement"/>
        <w:spacing w:line="276" w:lineRule="auto"/>
      </w:pPr>
      <w:r>
        <w:t xml:space="preserve">  </w:t>
      </w:r>
      <w:r w:rsidRPr="00E84F0D">
        <w:rPr>
          <w:bCs/>
        </w:rPr>
        <w:t>JAVA</w:t>
      </w:r>
      <w:r>
        <w:t xml:space="preserve"> </w:t>
      </w:r>
      <w:r w:rsidRPr="00AE7E88">
        <w:t>Training Certificate [ IIT Bombay</w:t>
      </w:r>
      <w:proofErr w:type="gramStart"/>
      <w:r w:rsidRPr="00AE7E88">
        <w:t>] :</w:t>
      </w:r>
      <w:proofErr w:type="gramEnd"/>
      <w:r w:rsidRPr="00AE7E88">
        <w:t xml:space="preserve"> This was an online test conducted by IIT for the C exam under Supervision of the Professor.</w:t>
      </w:r>
    </w:p>
    <w:p w:rsidR="00E84F0D" w:rsidRDefault="00E84F0D" w:rsidP="00F0228B">
      <w:pPr>
        <w:pStyle w:val="Achievement"/>
        <w:spacing w:line="276" w:lineRule="auto"/>
      </w:pPr>
      <w:r>
        <w:t xml:space="preserve">  </w:t>
      </w:r>
      <w:r>
        <w:t xml:space="preserve">Python </w:t>
      </w:r>
      <w:r w:rsidRPr="00AE7E88">
        <w:t>Training Certificate [ IIT Bombay</w:t>
      </w:r>
      <w:proofErr w:type="gramStart"/>
      <w:r w:rsidRPr="00AE7E88">
        <w:t>] :</w:t>
      </w:r>
      <w:proofErr w:type="gramEnd"/>
      <w:r w:rsidRPr="00AE7E88">
        <w:t xml:space="preserve"> This was an online test conducted by IIT for the C exam under Supervision of the Professor.</w:t>
      </w:r>
    </w:p>
    <w:p w:rsidR="00E84F0D" w:rsidRPr="00AE7E88" w:rsidRDefault="00E84F0D" w:rsidP="00F0228B">
      <w:pPr>
        <w:pStyle w:val="Achievement"/>
        <w:numPr>
          <w:ilvl w:val="0"/>
          <w:numId w:val="0"/>
        </w:numPr>
        <w:spacing w:line="276" w:lineRule="auto"/>
        <w:ind w:left="252"/>
      </w:pPr>
      <w:r>
        <w:t xml:space="preserve"> </w:t>
      </w:r>
    </w:p>
    <w:p w:rsidR="00E84F0D" w:rsidRDefault="00E84F0D" w:rsidP="00F0228B">
      <w:pPr>
        <w:pStyle w:val="Heading1"/>
        <w:spacing w:line="480" w:lineRule="auto"/>
      </w:pPr>
      <w:r>
        <w:t>LINKS FOR REFERENCE</w:t>
      </w:r>
    </w:p>
    <w:p w:rsidR="00E84F0D" w:rsidRPr="00E84F0D" w:rsidRDefault="00E84F0D" w:rsidP="00F0228B">
      <w:pPr>
        <w:pStyle w:val="Achievement"/>
        <w:spacing w:line="480" w:lineRule="auto"/>
        <w:rPr>
          <w:bCs/>
        </w:rPr>
      </w:pPr>
      <w:r>
        <w:t xml:space="preserve">  </w:t>
      </w:r>
      <w:r w:rsidR="00F0228B">
        <w:t>Github</w:t>
      </w:r>
      <w:r w:rsidRPr="00AE7E88">
        <w:t>:</w:t>
      </w:r>
      <w:r w:rsidR="00F0228B">
        <w:tab/>
      </w:r>
      <w:r w:rsidR="00F0228B">
        <w:tab/>
      </w:r>
      <w:r w:rsidRPr="00AE7E88">
        <w:t xml:space="preserve"> </w:t>
      </w:r>
      <w:hyperlink r:id="rId8" w:history="1">
        <w:r w:rsidRPr="00E84F0D">
          <w:rPr>
            <w:rFonts w:eastAsiaTheme="minorEastAsia"/>
            <w:color w:val="0000FF"/>
            <w:u w:val="single"/>
          </w:rPr>
          <w:t>https://github.com/karshil2309</w:t>
        </w:r>
      </w:hyperlink>
    </w:p>
    <w:p w:rsidR="00E84F0D" w:rsidRPr="00F0228B" w:rsidRDefault="00E84F0D" w:rsidP="00F0228B">
      <w:pPr>
        <w:pStyle w:val="Achievement"/>
        <w:spacing w:line="480" w:lineRule="auto"/>
        <w:rPr>
          <w:bCs/>
        </w:rPr>
      </w:pPr>
      <w:r>
        <w:t xml:space="preserve">  </w:t>
      </w:r>
      <w:proofErr w:type="gramStart"/>
      <w:r w:rsidR="00F0228B">
        <w:t>Bitbucket</w:t>
      </w:r>
      <w:r>
        <w:t xml:space="preserve"> :</w:t>
      </w:r>
      <w:proofErr w:type="gramEnd"/>
      <w:r>
        <w:t xml:space="preserve"> </w:t>
      </w:r>
      <w:r w:rsidR="00F0228B">
        <w:tab/>
      </w:r>
      <w:r w:rsidR="00F0228B">
        <w:tab/>
        <w:t xml:space="preserve"> </w:t>
      </w:r>
      <w:hyperlink r:id="rId9" w:history="1">
        <w:r w:rsidR="00F0228B" w:rsidRPr="007C4C86">
          <w:rPr>
            <w:rStyle w:val="Hyperlink"/>
            <w:rFonts w:eastAsiaTheme="minorEastAsia"/>
          </w:rPr>
          <w:t>https://bitbucket.org/karshil2309</w:t>
        </w:r>
      </w:hyperlink>
    </w:p>
    <w:p w:rsidR="00F0228B" w:rsidRPr="00F0228B" w:rsidRDefault="00F0228B" w:rsidP="00F0228B">
      <w:pPr>
        <w:pStyle w:val="Achievement"/>
        <w:spacing w:line="480" w:lineRule="auto"/>
        <w:rPr>
          <w:bCs/>
        </w:rPr>
      </w:pPr>
      <w:r>
        <w:t xml:space="preserve">  </w:t>
      </w:r>
      <w:proofErr w:type="spellStart"/>
      <w:proofErr w:type="gramStart"/>
      <w:r>
        <w:t>Hackerrank</w:t>
      </w:r>
      <w:proofErr w:type="spellEnd"/>
      <w:r>
        <w:t xml:space="preserve"> :</w:t>
      </w:r>
      <w:proofErr w:type="gramEnd"/>
      <w:r>
        <w:tab/>
      </w:r>
      <w:r>
        <w:tab/>
        <w:t xml:space="preserve"> </w:t>
      </w:r>
      <w:hyperlink r:id="rId10" w:history="1">
        <w:r w:rsidRPr="007C4C86">
          <w:rPr>
            <w:rStyle w:val="Hyperlink"/>
            <w:rFonts w:eastAsiaTheme="minorEastAsia"/>
          </w:rPr>
          <w:t>https://www.hackerrank.com/karshil_2309</w:t>
        </w:r>
      </w:hyperlink>
    </w:p>
    <w:p w:rsidR="00F0228B" w:rsidRPr="00F0228B" w:rsidRDefault="00F0228B" w:rsidP="00F0228B">
      <w:pPr>
        <w:pStyle w:val="Achievement"/>
        <w:spacing w:line="480" w:lineRule="auto"/>
      </w:pPr>
      <w:r>
        <w:t xml:space="preserve">  </w:t>
      </w:r>
      <w:proofErr w:type="spellStart"/>
      <w:proofErr w:type="gramStart"/>
      <w:r w:rsidRPr="00F0228B">
        <w:t>Hackerearth</w:t>
      </w:r>
      <w:proofErr w:type="spellEnd"/>
      <w:r w:rsidRPr="00F0228B">
        <w:t xml:space="preserve"> :</w:t>
      </w:r>
      <w:proofErr w:type="gramEnd"/>
      <w:r>
        <w:t xml:space="preserve"> </w:t>
      </w:r>
      <w:r>
        <w:tab/>
        <w:t xml:space="preserve"> </w:t>
      </w:r>
      <w:hyperlink r:id="rId11" w:history="1">
        <w:r w:rsidRPr="007C4C86">
          <w:rPr>
            <w:rStyle w:val="Hyperlink"/>
            <w:rFonts w:asciiTheme="minorHAnsi" w:eastAsiaTheme="minorEastAsia" w:hAnsiTheme="minorHAnsi" w:cstheme="minorBidi"/>
            <w:b w:val="0"/>
            <w:sz w:val="22"/>
            <w:szCs w:val="22"/>
            <w:lang w:eastAsia="ja-JP"/>
          </w:rPr>
          <w:t>https://www.hackerearth.com/@karshil_2309</w:t>
        </w:r>
      </w:hyperlink>
    </w:p>
    <w:p w:rsidR="00F0228B" w:rsidRPr="00F0228B" w:rsidRDefault="00F0228B" w:rsidP="00F0228B">
      <w:pPr>
        <w:pStyle w:val="Achievement"/>
        <w:spacing w:line="480" w:lineRule="auto"/>
      </w:pPr>
      <w:r>
        <w:lastRenderedPageBreak/>
        <w:t xml:space="preserve">  </w:t>
      </w:r>
      <w:proofErr w:type="spellStart"/>
      <w:proofErr w:type="gramStart"/>
      <w:r>
        <w:t>StackOverflow</w:t>
      </w:r>
      <w:proofErr w:type="spellEnd"/>
      <w:r>
        <w:t xml:space="preserve"> :</w:t>
      </w:r>
      <w:proofErr w:type="gramEnd"/>
      <w:r>
        <w:tab/>
        <w:t xml:space="preserve"> </w:t>
      </w:r>
      <w:hyperlink r:id="rId12" w:history="1">
        <w:r w:rsidRPr="00F0228B">
          <w:rPr>
            <w:rFonts w:asciiTheme="minorHAnsi" w:eastAsiaTheme="minorEastAsia" w:hAnsiTheme="minorHAnsi" w:cstheme="minorBidi"/>
            <w:b w:val="0"/>
            <w:color w:val="0000FF"/>
            <w:sz w:val="22"/>
            <w:szCs w:val="22"/>
            <w:u w:val="single"/>
            <w:lang w:eastAsia="ja-JP"/>
          </w:rPr>
          <w:t>https://stackoverflow.com/users/7986351/karshil-sheth</w:t>
        </w:r>
      </w:hyperlink>
    </w:p>
    <w:p w:rsidR="00F0228B" w:rsidRPr="00F0228B" w:rsidRDefault="00F0228B" w:rsidP="00F0228B">
      <w:pPr>
        <w:pStyle w:val="Achievement"/>
        <w:spacing w:line="480" w:lineRule="auto"/>
      </w:pPr>
      <w:r>
        <w:t xml:space="preserve">  LinkedIn:</w:t>
      </w:r>
      <w:r>
        <w:tab/>
      </w:r>
      <w:r>
        <w:tab/>
        <w:t xml:space="preserve"> </w:t>
      </w:r>
      <w:hyperlink r:id="rId13" w:history="1">
        <w:r w:rsidRPr="007C4C86">
          <w:rPr>
            <w:rStyle w:val="Hyperlink"/>
            <w:rFonts w:eastAsiaTheme="majorEastAsia"/>
          </w:rPr>
          <w:t>https://www.linkedin.com/in/karshil-sheth-167829150/</w:t>
        </w:r>
      </w:hyperlink>
    </w:p>
    <w:p w:rsidR="00E84F0D" w:rsidRDefault="00E84F0D" w:rsidP="00F0228B">
      <w:pPr>
        <w:pStyle w:val="Achievement"/>
        <w:numPr>
          <w:ilvl w:val="0"/>
          <w:numId w:val="0"/>
        </w:numPr>
        <w:ind w:left="252"/>
      </w:pPr>
      <w:r>
        <w:t xml:space="preserve"> </w:t>
      </w:r>
    </w:p>
    <w:p w:rsidR="00074FE7" w:rsidRPr="00074FE7" w:rsidRDefault="00074FE7" w:rsidP="00074FE7">
      <w:pPr>
        <w:spacing w:after="0"/>
        <w:ind w:left="252"/>
      </w:pPr>
    </w:p>
    <w:sectPr w:rsidR="00074FE7" w:rsidRPr="00074FE7" w:rsidSect="00617B26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965" w:rsidRDefault="00255965">
      <w:pPr>
        <w:spacing w:after="0"/>
      </w:pPr>
      <w:r>
        <w:separator/>
      </w:r>
    </w:p>
  </w:endnote>
  <w:endnote w:type="continuationSeparator" w:id="0">
    <w:p w:rsidR="00255965" w:rsidRDefault="002559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965" w:rsidRDefault="00255965">
      <w:pPr>
        <w:spacing w:after="0"/>
      </w:pPr>
      <w:r>
        <w:separator/>
      </w:r>
    </w:p>
  </w:footnote>
  <w:footnote w:type="continuationSeparator" w:id="0">
    <w:p w:rsidR="00255965" w:rsidRDefault="002559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082E09"/>
    <w:multiLevelType w:val="hybridMultilevel"/>
    <w:tmpl w:val="A54AB62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B1E2C740"/>
    <w:lvl w:ilvl="0" w:tplc="810ACDF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3"/>
  </w:num>
  <w:num w:numId="17">
    <w:abstractNumId w:val="16"/>
  </w:num>
  <w:num w:numId="18">
    <w:abstractNumId w:val="10"/>
  </w:num>
  <w:num w:numId="19">
    <w:abstractNumId w:val="22"/>
  </w:num>
  <w:num w:numId="20">
    <w:abstractNumId w:val="20"/>
  </w:num>
  <w:num w:numId="21">
    <w:abstractNumId w:val="11"/>
  </w:num>
  <w:num w:numId="22">
    <w:abstractNumId w:val="15"/>
  </w:num>
  <w:num w:numId="23">
    <w:abstractNumId w:val="21"/>
  </w:num>
  <w:num w:numId="24">
    <w:abstractNumId w:val="17"/>
  </w:num>
  <w:num w:numId="25">
    <w:abstractNumId w:val="1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D2"/>
    <w:rsid w:val="00074FE7"/>
    <w:rsid w:val="000A4F59"/>
    <w:rsid w:val="00141A4C"/>
    <w:rsid w:val="001B29CF"/>
    <w:rsid w:val="001B5424"/>
    <w:rsid w:val="00255965"/>
    <w:rsid w:val="0028220F"/>
    <w:rsid w:val="00356C14"/>
    <w:rsid w:val="0047004A"/>
    <w:rsid w:val="00617B26"/>
    <w:rsid w:val="006270A9"/>
    <w:rsid w:val="00675956"/>
    <w:rsid w:val="00681034"/>
    <w:rsid w:val="007C57EB"/>
    <w:rsid w:val="00816216"/>
    <w:rsid w:val="0087734B"/>
    <w:rsid w:val="00926D09"/>
    <w:rsid w:val="009D5933"/>
    <w:rsid w:val="00BD768D"/>
    <w:rsid w:val="00BE22B3"/>
    <w:rsid w:val="00BF4622"/>
    <w:rsid w:val="00C61F8E"/>
    <w:rsid w:val="00E5365A"/>
    <w:rsid w:val="00E83E4B"/>
    <w:rsid w:val="00E84F0D"/>
    <w:rsid w:val="00F0228B"/>
    <w:rsid w:val="00F06DD2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49F69"/>
  <w15:chartTrackingRefBased/>
  <w15:docId w15:val="{2A39F69B-AE1E-4366-B45A-3337206A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Achievement">
    <w:name w:val="Achievement"/>
    <w:basedOn w:val="BodyText"/>
    <w:autoRedefine/>
    <w:rsid w:val="00F0228B"/>
    <w:pPr>
      <w:numPr>
        <w:numId w:val="25"/>
      </w:numPr>
      <w:tabs>
        <w:tab w:val="clear" w:pos="720"/>
        <w:tab w:val="num" w:pos="144"/>
      </w:tabs>
      <w:spacing w:after="0"/>
      <w:ind w:left="252" w:hanging="180"/>
    </w:pPr>
    <w:rPr>
      <w:rFonts w:ascii="Times New Roman" w:eastAsia="Times New Roman" w:hAnsi="Times New Roman" w:cs="Times New Roman"/>
      <w:b/>
      <w:color w:val="auto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700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004A"/>
  </w:style>
  <w:style w:type="character" w:styleId="UnresolvedMention">
    <w:name w:val="Unresolved Mention"/>
    <w:basedOn w:val="DefaultParagraphFont"/>
    <w:uiPriority w:val="99"/>
    <w:semiHidden/>
    <w:unhideWhenUsed/>
    <w:rsid w:val="00F02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shil2309" TargetMode="External"/><Relationship Id="rId13" Type="http://schemas.openxmlformats.org/officeDocument/2006/relationships/hyperlink" Target="https://www.linkedin.com/in/karshil-sheth-16782915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users/7986351/karshil-she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earth.com/@karshil_230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karshil_23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karshil2309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SHI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92DBDBD6E64F2BB1C505DB3B5A6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AF7DB-F558-46F0-8AEF-4A8FD09E1F5A}"/>
      </w:docPartPr>
      <w:docPartBody>
        <w:p w:rsidR="00000000" w:rsidRDefault="000977EE">
          <w:pPr>
            <w:pStyle w:val="1F92DBDBD6E64F2BB1C505DB3B5A689D"/>
          </w:pPr>
          <w:r>
            <w:t>Objective</w:t>
          </w:r>
        </w:p>
      </w:docPartBody>
    </w:docPart>
    <w:docPart>
      <w:docPartPr>
        <w:name w:val="46EE181C2CFC4375869EBACF813C6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D86FB-BF70-45D7-9D07-E7F03EDC88BA}"/>
      </w:docPartPr>
      <w:docPartBody>
        <w:p w:rsidR="00000000" w:rsidRDefault="000977EE">
          <w:pPr>
            <w:pStyle w:val="46EE181C2CFC4375869EBACF813C6647"/>
          </w:pPr>
          <w:r>
            <w:t>Education</w:t>
          </w:r>
        </w:p>
      </w:docPartBody>
    </w:docPart>
    <w:docPart>
      <w:docPartPr>
        <w:name w:val="716B2C6DAEDE4094A0EE0EF305251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FB9F8-D330-439A-881C-C2513B79404A}"/>
      </w:docPartPr>
      <w:docPartBody>
        <w:p w:rsidR="00000000" w:rsidRDefault="003936F5" w:rsidP="003936F5">
          <w:pPr>
            <w:pStyle w:val="716B2C6DAEDE4094A0EE0EF305251B3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F5"/>
    <w:rsid w:val="000977EE"/>
    <w:rsid w:val="0039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3885BA47094F6990714637D5E5C74B">
    <w:name w:val="9E3885BA47094F6990714637D5E5C74B"/>
  </w:style>
  <w:style w:type="paragraph" w:customStyle="1" w:styleId="92A744023F45449181F34B49CCD358DD">
    <w:name w:val="92A744023F45449181F34B49CCD358DD"/>
  </w:style>
  <w:style w:type="paragraph" w:customStyle="1" w:styleId="AB5A62D56C24458AB9B106D259A73DDB">
    <w:name w:val="AB5A62D56C24458AB9B106D259A73DDB"/>
  </w:style>
  <w:style w:type="paragraph" w:customStyle="1" w:styleId="FD25735B06524231A11F985ADE2754D3">
    <w:name w:val="FD25735B06524231A11F985ADE2754D3"/>
  </w:style>
  <w:style w:type="paragraph" w:customStyle="1" w:styleId="1F92DBDBD6E64F2BB1C505DB3B5A689D">
    <w:name w:val="1F92DBDBD6E64F2BB1C505DB3B5A689D"/>
  </w:style>
  <w:style w:type="paragraph" w:customStyle="1" w:styleId="53C2F96F118C4CC392D8B124636E7AA9">
    <w:name w:val="53C2F96F118C4CC392D8B124636E7AA9"/>
  </w:style>
  <w:style w:type="paragraph" w:customStyle="1" w:styleId="46EE181C2CFC4375869EBACF813C6647">
    <w:name w:val="46EE181C2CFC4375869EBACF813C6647"/>
  </w:style>
  <w:style w:type="paragraph" w:customStyle="1" w:styleId="1EFE262058084202B55FC5981DB822EC">
    <w:name w:val="1EFE262058084202B55FC5981DB822EC"/>
  </w:style>
  <w:style w:type="paragraph" w:customStyle="1" w:styleId="4D5DFCACFA4340F3B822D1B076B7A7C6">
    <w:name w:val="4D5DFCACFA4340F3B822D1B076B7A7C6"/>
  </w:style>
  <w:style w:type="paragraph" w:customStyle="1" w:styleId="C7B70F9004324A47A76F363898E4764F">
    <w:name w:val="C7B70F9004324A47A76F363898E4764F"/>
  </w:style>
  <w:style w:type="paragraph" w:customStyle="1" w:styleId="47A3353E5E78482B9D97C8602ADBD079">
    <w:name w:val="47A3353E5E78482B9D97C8602ADBD079"/>
  </w:style>
  <w:style w:type="paragraph" w:customStyle="1" w:styleId="6361352C2A4A4432825EFB4B5541C679">
    <w:name w:val="6361352C2A4A4432825EFB4B5541C679"/>
  </w:style>
  <w:style w:type="paragraph" w:customStyle="1" w:styleId="F1689A6DE079475C95C4220F48E38E22">
    <w:name w:val="F1689A6DE079475C95C4220F48E38E22"/>
  </w:style>
  <w:style w:type="paragraph" w:customStyle="1" w:styleId="43B291D17D9143D7B32F356E2E453632">
    <w:name w:val="43B291D17D9143D7B32F356E2E453632"/>
  </w:style>
  <w:style w:type="paragraph" w:customStyle="1" w:styleId="ED08BDB9BDF649FBAD70ADF4DA8BD932">
    <w:name w:val="ED08BDB9BDF649FBAD70ADF4DA8BD932"/>
  </w:style>
  <w:style w:type="paragraph" w:customStyle="1" w:styleId="F5677B43F6CF42D9A077538F7D70953C">
    <w:name w:val="F5677B43F6CF42D9A077538F7D70953C"/>
  </w:style>
  <w:style w:type="paragraph" w:customStyle="1" w:styleId="758455BBD9F349948E0E5A3EA571F74C">
    <w:name w:val="758455BBD9F349948E0E5A3EA571F74C"/>
  </w:style>
  <w:style w:type="paragraph" w:customStyle="1" w:styleId="1A9B7504763946DBAAB4B4FE5CA1EDEE">
    <w:name w:val="1A9B7504763946DBAAB4B4FE5CA1EDEE"/>
  </w:style>
  <w:style w:type="paragraph" w:customStyle="1" w:styleId="CC01CCDF66504C6799462110402EE389">
    <w:name w:val="CC01CCDF66504C6799462110402EE389"/>
  </w:style>
  <w:style w:type="paragraph" w:customStyle="1" w:styleId="AFBC249357F549639EE9FFE72E11AA39">
    <w:name w:val="AFBC249357F549639EE9FFE72E11AA39"/>
  </w:style>
  <w:style w:type="paragraph" w:customStyle="1" w:styleId="32D15CCE25C240D2A8F7B43F6A52A248">
    <w:name w:val="32D15CCE25C240D2A8F7B43F6A52A248"/>
  </w:style>
  <w:style w:type="paragraph" w:customStyle="1" w:styleId="C380F7106A61424F96ADC5FEF6E70708">
    <w:name w:val="C380F7106A61424F96ADC5FEF6E70708"/>
  </w:style>
  <w:style w:type="paragraph" w:customStyle="1" w:styleId="FAA78F251A1C426CBC8FAEFE55F68B5C">
    <w:name w:val="FAA78F251A1C426CBC8FAEFE55F68B5C"/>
  </w:style>
  <w:style w:type="paragraph" w:customStyle="1" w:styleId="C424550884D4472FA2E11678AE19C338">
    <w:name w:val="C424550884D4472FA2E11678AE19C338"/>
  </w:style>
  <w:style w:type="paragraph" w:customStyle="1" w:styleId="FAC30E70544049199C495CD353291487">
    <w:name w:val="FAC30E70544049199C495CD353291487"/>
  </w:style>
  <w:style w:type="paragraph" w:customStyle="1" w:styleId="1B6CF6D59BE14ACC9488F1C47E7716E7">
    <w:name w:val="1B6CF6D59BE14ACC9488F1C47E7716E7"/>
  </w:style>
  <w:style w:type="paragraph" w:customStyle="1" w:styleId="2708BE9268774F7A848402316F7C2084">
    <w:name w:val="2708BE9268774F7A848402316F7C2084"/>
  </w:style>
  <w:style w:type="paragraph" w:customStyle="1" w:styleId="47BC99152DC84A91BFF871693B623A0C">
    <w:name w:val="47BC99152DC84A91BFF871693B623A0C"/>
  </w:style>
  <w:style w:type="paragraph" w:customStyle="1" w:styleId="27A03CC3D0F64372A9185E5AF68AE7BF">
    <w:name w:val="27A03CC3D0F64372A9185E5AF68AE7BF"/>
  </w:style>
  <w:style w:type="paragraph" w:customStyle="1" w:styleId="97DFAA25A29F4AD0968B6DC115938429">
    <w:name w:val="97DFAA25A29F4AD0968B6DC115938429"/>
  </w:style>
  <w:style w:type="paragraph" w:customStyle="1" w:styleId="CAEA58652A4748ECB60C8667E5AA0AC5">
    <w:name w:val="CAEA58652A4748ECB60C8667E5AA0AC5"/>
  </w:style>
  <w:style w:type="paragraph" w:customStyle="1" w:styleId="AAE4AD7470314A98AF73291F2521B9E6">
    <w:name w:val="AAE4AD7470314A98AF73291F2521B9E6"/>
  </w:style>
  <w:style w:type="paragraph" w:customStyle="1" w:styleId="C00E28FE2FFC4A029BB3F2855E70E93A">
    <w:name w:val="C00E28FE2FFC4A029BB3F2855E70E93A"/>
  </w:style>
  <w:style w:type="paragraph" w:customStyle="1" w:styleId="4C90CC5A625049D38EAD3430A5C0F365">
    <w:name w:val="4C90CC5A625049D38EAD3430A5C0F365"/>
    <w:rsid w:val="003936F5"/>
  </w:style>
  <w:style w:type="paragraph" w:customStyle="1" w:styleId="4A171AC71547409CAB2DA22450EB294A">
    <w:name w:val="4A171AC71547409CAB2DA22450EB294A"/>
    <w:rsid w:val="003936F5"/>
  </w:style>
  <w:style w:type="paragraph" w:customStyle="1" w:styleId="A5B7EDCD1724478C848B71174CBCD7BB">
    <w:name w:val="A5B7EDCD1724478C848B71174CBCD7BB"/>
    <w:rsid w:val="003936F5"/>
  </w:style>
  <w:style w:type="paragraph" w:customStyle="1" w:styleId="716B2C6DAEDE4094A0EE0EF305251B34">
    <w:name w:val="716B2C6DAEDE4094A0EE0EF305251B34"/>
    <w:rsid w:val="003936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82F9E-FBD7-47A9-A1F8-57B0495BD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118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KARSHIL</dc:creator>
  <cp:keywords/>
  <cp:lastModifiedBy>karshil sheth</cp:lastModifiedBy>
  <cp:revision>2</cp:revision>
  <dcterms:created xsi:type="dcterms:W3CDTF">2019-09-18T11:31:00Z</dcterms:created>
  <dcterms:modified xsi:type="dcterms:W3CDTF">2019-09-18T13:40:00Z</dcterms:modified>
  <cp:version/>
</cp:coreProperties>
</file>